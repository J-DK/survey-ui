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EFE" w:rsidRDefault="00695EFE" w:rsidP="00695EFE">
      <w:pPr>
        <w:rPr>
          <w:b/>
        </w:rPr>
      </w:pPr>
      <w:r>
        <w:rPr>
          <w:b/>
        </w:rPr>
        <w:t>How does lazy loading in angular works?</w:t>
      </w:r>
    </w:p>
    <w:p w:rsidR="00695EFE" w:rsidRDefault="00695EFE" w:rsidP="00695EFE">
      <w:pPr>
        <w:rPr>
          <w:b/>
        </w:rPr>
      </w:pPr>
      <w:bookmarkStart w:id="0" w:name="_GoBack"/>
      <w:bookmarkEnd w:id="0"/>
    </w:p>
    <w:p w:rsidR="00695EFE" w:rsidRDefault="00695EFE" w:rsidP="00695EFE">
      <w:pPr>
        <w:ind w:left="720"/>
      </w:pPr>
      <w:r>
        <w:t>When a user navigates to a webpage that implements lazy loading, a request is made to the host server and all of the packets, or chunks, are sent in response and stored in the browser cache, lazy loaded modules included. Then, with the exception of the lazy loaded modules, the packets are assembled, parsed, and loaded, rendering the page. When lazy loaded content is needed to render the page, the browser makes a request to the browser cache for the necessary module and loads it.</w:t>
      </w:r>
    </w:p>
    <w:p w:rsidR="00695EFE" w:rsidRDefault="00695EFE" w:rsidP="00695EFE">
      <w:pPr>
        <w:ind w:left="720"/>
      </w:pPr>
      <w:r>
        <w:t>Eg: { path: 'profile', loadChildren: './profile/profile.module#ProfileModule' },</w:t>
      </w:r>
    </w:p>
    <w:p w:rsidR="00F30015" w:rsidRDefault="00F30015"/>
    <w:sectPr w:rsidR="00F30015" w:rsidSect="00F30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32F16"/>
    <w:rsid w:val="00532F16"/>
    <w:rsid w:val="005A4A47"/>
    <w:rsid w:val="00695EFE"/>
    <w:rsid w:val="00F3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0520"/>
  <w15:chartTrackingRefBased/>
  <w15:docId w15:val="{9AB95C50-798C-42D9-A516-6E49DFA1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EF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A9FDB530.dotm</Template>
  <TotalTime>1</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Dileep SgscGbsFtbRpp</dc:creator>
  <cp:keywords/>
  <dc:description/>
  <cp:lastModifiedBy>JAMI Dileep SgscGbsFtbRpp</cp:lastModifiedBy>
  <cp:revision>2</cp:revision>
  <dcterms:created xsi:type="dcterms:W3CDTF">2019-09-18T09:18:00Z</dcterms:created>
  <dcterms:modified xsi:type="dcterms:W3CDTF">2019-09-27T12:47:00Z</dcterms:modified>
</cp:coreProperties>
</file>